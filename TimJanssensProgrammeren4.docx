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22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5211"/>
        <w:gridCol w:w="4077"/>
        <w:gridCol w:w="34"/>
      </w:tblGrid>
      <w:tr w:rsidR="00C60206" w:rsidRPr="00D71193" w14:paraId="07CCA468" w14:textId="77777777" w:rsidTr="009E1874">
        <w:tc>
          <w:tcPr>
            <w:tcW w:w="5211" w:type="dxa"/>
            <w:vAlign w:val="bottom"/>
          </w:tcPr>
          <w:p w14:paraId="76E8A146" w14:textId="770E9FB1" w:rsidR="00C60206" w:rsidRPr="007E43C1" w:rsidRDefault="00D71193" w:rsidP="00C60206">
            <w:pPr>
              <w:pStyle w:val="Header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0711434A" wp14:editId="1AD4EC57">
                  <wp:simplePos x="0" y="0"/>
                  <wp:positionH relativeFrom="column">
                    <wp:posOffset>-69850</wp:posOffset>
                  </wp:positionH>
                  <wp:positionV relativeFrom="paragraph">
                    <wp:posOffset>-4445</wp:posOffset>
                  </wp:positionV>
                  <wp:extent cx="2110740" cy="1235075"/>
                  <wp:effectExtent l="0" t="0" r="3810" b="3175"/>
                  <wp:wrapNone/>
                  <wp:docPr id="38" name="Picture 38" descr="A picture containing shap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 38" descr="A picture containing shap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0740" cy="123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111" w:type="dxa"/>
            <w:gridSpan w:val="2"/>
            <w:vAlign w:val="bottom"/>
          </w:tcPr>
          <w:p w14:paraId="427F2BB5" w14:textId="5C7C4B98" w:rsidR="00D71193" w:rsidRDefault="00D71193" w:rsidP="00C60206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Artesis Plantijn Hogeschool Antwerpen</w:t>
            </w:r>
          </w:p>
          <w:p w14:paraId="71BC98FD" w14:textId="18990C72" w:rsidR="00D71193" w:rsidRDefault="00D71193" w:rsidP="00C60206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Wetenschap en Techniek</w:t>
            </w:r>
          </w:p>
          <w:p w14:paraId="764CF8A0" w14:textId="157CD9CF" w:rsidR="00C60206" w:rsidRDefault="00D71193" w:rsidP="00C60206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71193">
              <w:rPr>
                <w:rFonts w:ascii="Calibri" w:hAnsi="Calibri" w:cs="Calibri"/>
                <w:sz w:val="22"/>
                <w:szCs w:val="22"/>
              </w:rPr>
              <w:t>Ellermanstraat 33</w:t>
            </w:r>
          </w:p>
          <w:p w14:paraId="01EB0179" w14:textId="1592E88E" w:rsidR="00C60206" w:rsidRPr="00D71193" w:rsidRDefault="00C60206" w:rsidP="00C60206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71193">
              <w:rPr>
                <w:rFonts w:ascii="Calibri" w:hAnsi="Calibri" w:cs="Calibri"/>
                <w:sz w:val="22"/>
                <w:szCs w:val="22"/>
              </w:rPr>
              <w:t>2</w:t>
            </w:r>
            <w:r w:rsidR="00D71193" w:rsidRPr="00D71193">
              <w:rPr>
                <w:rFonts w:ascii="Calibri" w:hAnsi="Calibri" w:cs="Calibri"/>
                <w:sz w:val="22"/>
                <w:szCs w:val="22"/>
              </w:rPr>
              <w:t>060 Antwerpen</w:t>
            </w:r>
          </w:p>
          <w:p w14:paraId="2FA42F70" w14:textId="5DC85DB1" w:rsidR="00C60206" w:rsidRPr="00D71193" w:rsidRDefault="00F95932" w:rsidP="00C60206">
            <w:pPr>
              <w:pStyle w:val="Header"/>
              <w:tabs>
                <w:tab w:val="right" w:pos="10260"/>
              </w:tabs>
              <w:ind w:left="-90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71193">
              <w:rPr>
                <w:rFonts w:ascii="Calibri" w:hAnsi="Calibri" w:cs="Calibri"/>
                <w:sz w:val="22"/>
                <w:szCs w:val="22"/>
              </w:rPr>
              <w:t>Tel. 0</w:t>
            </w:r>
            <w:r w:rsidR="00D71193" w:rsidRPr="00D71193">
              <w:rPr>
                <w:rFonts w:ascii="Calibri" w:hAnsi="Calibri" w:cs="Calibri"/>
                <w:sz w:val="22"/>
                <w:szCs w:val="22"/>
              </w:rPr>
              <w:t>3 220 33 00</w:t>
            </w:r>
          </w:p>
          <w:p w14:paraId="48BCA32C" w14:textId="0FC50119" w:rsidR="00C60206" w:rsidRPr="003522C7" w:rsidRDefault="00C60206" w:rsidP="00C60206">
            <w:pPr>
              <w:pStyle w:val="Header"/>
              <w:tabs>
                <w:tab w:val="right" w:pos="10260"/>
              </w:tabs>
              <w:ind w:left="-900"/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3522C7">
              <w:rPr>
                <w:rFonts w:ascii="Calibri" w:hAnsi="Calibri" w:cs="Calibri"/>
                <w:sz w:val="22"/>
                <w:szCs w:val="22"/>
              </w:rPr>
              <w:t xml:space="preserve">e-mail </w:t>
            </w:r>
            <w:r w:rsidR="00D71193" w:rsidRPr="003522C7">
              <w:rPr>
                <w:rFonts w:ascii="Calibri" w:hAnsi="Calibri" w:cs="Calibri"/>
                <w:sz w:val="22"/>
                <w:szCs w:val="22"/>
              </w:rPr>
              <w:t>wt@ap.be</w:t>
            </w:r>
          </w:p>
        </w:tc>
      </w:tr>
      <w:tr w:rsidR="0058675A" w:rsidRPr="00D71193" w14:paraId="13AF3522" w14:textId="77777777" w:rsidTr="00F14EAE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  <w:tblLook w:val="01E0" w:firstRow="1" w:lastRow="1" w:firstColumn="1" w:lastColumn="1" w:noHBand="0" w:noVBand="0"/>
        </w:tblPrEx>
        <w:trPr>
          <w:gridAfter w:val="1"/>
          <w:wAfter w:w="34" w:type="dxa"/>
          <w:trHeight w:val="1755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56531" w14:textId="0FA259B8" w:rsidR="00C60206" w:rsidRPr="003522C7" w:rsidRDefault="00C60206" w:rsidP="00D373E1">
            <w:pPr>
              <w:spacing w:line="276" w:lineRule="auto"/>
              <w:rPr>
                <w:rFonts w:ascii="Calibri" w:hAnsi="Calibri" w:cs="Calibri"/>
                <w:b/>
                <w:szCs w:val="28"/>
              </w:rPr>
            </w:pPr>
          </w:p>
          <w:p w14:paraId="1A6CBD3F" w14:textId="77777777" w:rsidR="00A61C58" w:rsidRDefault="00A61C58" w:rsidP="00D373E1">
            <w:pPr>
              <w:spacing w:line="276" w:lineRule="auto"/>
              <w:ind w:left="283"/>
              <w:rPr>
                <w:rFonts w:ascii="Calibri" w:hAnsi="Calibri" w:cs="Calibri"/>
                <w:sz w:val="22"/>
                <w:lang w:val="nl-BE"/>
              </w:rPr>
            </w:pPr>
          </w:p>
          <w:p w14:paraId="33D1ABBD" w14:textId="05AB5F1E" w:rsidR="0058675A" w:rsidRPr="007E43C1" w:rsidRDefault="00F95932" w:rsidP="00D373E1">
            <w:pPr>
              <w:spacing w:line="276" w:lineRule="auto"/>
              <w:ind w:left="283"/>
              <w:rPr>
                <w:rFonts w:ascii="Calibri" w:hAnsi="Calibri" w:cs="Calibri"/>
                <w:sz w:val="22"/>
                <w:lang w:val="nl-BE"/>
              </w:rPr>
            </w:pPr>
            <w:r w:rsidRPr="007E43C1">
              <w:rPr>
                <w:rFonts w:ascii="Calibri" w:hAnsi="Calibri" w:cs="Calibri"/>
                <w:sz w:val="22"/>
                <w:lang w:val="nl-BE"/>
              </w:rPr>
              <w:t>S</w:t>
            </w:r>
            <w:r w:rsidR="003C753D" w:rsidRPr="007E43C1">
              <w:rPr>
                <w:rFonts w:ascii="Calibri" w:hAnsi="Calibri" w:cs="Calibri"/>
                <w:sz w:val="22"/>
                <w:lang w:val="nl-BE"/>
              </w:rPr>
              <w:t>chooljaar :</w:t>
            </w:r>
            <w:r w:rsidR="00C07BB2">
              <w:rPr>
                <w:rFonts w:ascii="Calibri" w:hAnsi="Calibri" w:cs="Calibri"/>
                <w:sz w:val="22"/>
                <w:lang w:val="nl-BE"/>
              </w:rPr>
              <w:t xml:space="preserve">     </w:t>
            </w:r>
            <w:r w:rsidR="00D71193">
              <w:rPr>
                <w:rFonts w:ascii="Calibri" w:hAnsi="Calibri" w:cs="Calibri"/>
                <w:sz w:val="22"/>
                <w:lang w:val="nl-BE"/>
              </w:rPr>
              <w:t>2020 - 2021</w:t>
            </w:r>
          </w:p>
          <w:p w14:paraId="0DB64941" w14:textId="2E50983E" w:rsidR="0058675A" w:rsidRDefault="00F95932" w:rsidP="00C07BB2">
            <w:pPr>
              <w:spacing w:line="276" w:lineRule="auto"/>
              <w:ind w:left="283"/>
              <w:rPr>
                <w:rFonts w:ascii="Calibri" w:hAnsi="Calibri" w:cs="Calibri"/>
                <w:sz w:val="22"/>
                <w:lang w:val="nl-BE"/>
              </w:rPr>
            </w:pPr>
            <w:r w:rsidRPr="007E43C1">
              <w:rPr>
                <w:rFonts w:ascii="Calibri" w:hAnsi="Calibri" w:cs="Calibri"/>
                <w:sz w:val="22"/>
                <w:lang w:val="nl-BE"/>
              </w:rPr>
              <w:t>O</w:t>
            </w:r>
            <w:r w:rsidR="00C60206" w:rsidRPr="007E43C1">
              <w:rPr>
                <w:rFonts w:ascii="Calibri" w:hAnsi="Calibri" w:cs="Calibri"/>
                <w:sz w:val="22"/>
                <w:lang w:val="nl-BE"/>
              </w:rPr>
              <w:t>pleiding:</w:t>
            </w:r>
            <w:r w:rsidR="00C60206" w:rsidRPr="007E43C1">
              <w:rPr>
                <w:rFonts w:ascii="Calibri" w:hAnsi="Calibri" w:cs="Calibri"/>
                <w:sz w:val="22"/>
                <w:lang w:val="nl-BE"/>
              </w:rPr>
              <w:tab/>
            </w:r>
            <w:r w:rsidR="00D71193">
              <w:rPr>
                <w:rFonts w:ascii="Calibri" w:hAnsi="Calibri" w:cs="Calibri"/>
                <w:sz w:val="22"/>
                <w:lang w:val="nl-BE"/>
              </w:rPr>
              <w:t>Graduaat informati</w:t>
            </w:r>
            <w:r w:rsidR="008E4D45">
              <w:rPr>
                <w:rFonts w:ascii="Calibri" w:hAnsi="Calibri" w:cs="Calibri"/>
                <w:sz w:val="22"/>
                <w:lang w:val="nl-BE"/>
              </w:rPr>
              <w:t>ca</w:t>
            </w:r>
            <w:r w:rsidR="00C07BB2">
              <w:rPr>
                <w:rFonts w:ascii="Calibri" w:hAnsi="Calibri" w:cs="Calibri"/>
                <w:sz w:val="22"/>
                <w:lang w:val="nl-BE"/>
              </w:rPr>
              <w:br/>
              <w:t xml:space="preserve">                          </w:t>
            </w:r>
            <w:r w:rsidR="00D71193">
              <w:rPr>
                <w:rFonts w:ascii="Calibri" w:hAnsi="Calibri" w:cs="Calibri"/>
                <w:sz w:val="22"/>
                <w:lang w:val="nl-BE"/>
              </w:rPr>
              <w:t>Afstudeerrichting:  programmeren</w:t>
            </w:r>
          </w:p>
          <w:p w14:paraId="2525030E" w14:textId="342178FB" w:rsidR="00200ED0" w:rsidRPr="00D71193" w:rsidRDefault="00200ED0" w:rsidP="00C07BB2">
            <w:pPr>
              <w:spacing w:line="276" w:lineRule="auto"/>
              <w:ind w:left="283"/>
              <w:rPr>
                <w:rFonts w:ascii="Calibri" w:hAnsi="Calibri" w:cs="Calibri"/>
                <w:sz w:val="22"/>
              </w:rPr>
            </w:pPr>
            <w:r w:rsidRPr="00D71193">
              <w:rPr>
                <w:rFonts w:ascii="Calibri" w:hAnsi="Calibri" w:cs="Calibri"/>
                <w:sz w:val="22"/>
              </w:rPr>
              <w:t xml:space="preserve">Module:           </w:t>
            </w:r>
            <w:r w:rsidR="00D71193" w:rsidRPr="00D71193">
              <w:rPr>
                <w:rFonts w:ascii="Calibri" w:hAnsi="Calibri" w:cs="Calibri"/>
                <w:sz w:val="22"/>
              </w:rPr>
              <w:t xml:space="preserve">Programmeren </w:t>
            </w:r>
            <w:r w:rsidR="000D12AA">
              <w:rPr>
                <w:rFonts w:ascii="Calibri" w:hAnsi="Calibri" w:cs="Calibri"/>
                <w:sz w:val="22"/>
              </w:rPr>
              <w:t>4</w:t>
            </w:r>
          </w:p>
          <w:p w14:paraId="17F2EBA8" w14:textId="6CDDD9CF" w:rsidR="00200ED0" w:rsidRPr="00D71193" w:rsidRDefault="00200ED0" w:rsidP="00C07BB2">
            <w:pPr>
              <w:spacing w:line="276" w:lineRule="auto"/>
              <w:ind w:left="283"/>
              <w:rPr>
                <w:rFonts w:ascii="Calibri" w:hAnsi="Calibri" w:cs="Calibri"/>
                <w:sz w:val="22"/>
              </w:rPr>
            </w:pPr>
            <w:r w:rsidRPr="00D71193">
              <w:rPr>
                <w:rFonts w:ascii="Calibri" w:hAnsi="Calibri" w:cs="Calibri"/>
                <w:sz w:val="22"/>
              </w:rPr>
              <w:t xml:space="preserve">Docent:            </w:t>
            </w:r>
            <w:r w:rsidR="00D71193" w:rsidRPr="00D71193">
              <w:rPr>
                <w:rFonts w:ascii="Calibri" w:hAnsi="Calibri" w:cs="Calibri"/>
                <w:sz w:val="22"/>
              </w:rPr>
              <w:t>Inghelbrecht J</w:t>
            </w:r>
            <w:r w:rsidR="00D71193">
              <w:rPr>
                <w:rFonts w:ascii="Calibri" w:hAnsi="Calibri" w:cs="Calibri"/>
                <w:sz w:val="22"/>
              </w:rPr>
              <w:t>oseph</w:t>
            </w:r>
          </w:p>
          <w:p w14:paraId="5D474F04" w14:textId="77777777" w:rsidR="00F14EAE" w:rsidRPr="00D71193" w:rsidRDefault="00F14EAE" w:rsidP="00C07BB2">
            <w:pPr>
              <w:spacing w:line="276" w:lineRule="auto"/>
              <w:ind w:left="283"/>
              <w:rPr>
                <w:rFonts w:ascii="Calibri" w:hAnsi="Calibri" w:cs="Calibri"/>
                <w:sz w:val="22"/>
              </w:rPr>
            </w:pPr>
          </w:p>
        </w:tc>
      </w:tr>
    </w:tbl>
    <w:p w14:paraId="26A63B3E" w14:textId="70814A94" w:rsidR="00F14EAE" w:rsidRPr="00D71193" w:rsidRDefault="00F14EAE" w:rsidP="000A6E5A">
      <w:pPr>
        <w:jc w:val="center"/>
        <w:rPr>
          <w:rFonts w:ascii="Calibri" w:hAnsi="Calibri" w:cs="Calibri"/>
          <w:sz w:val="22"/>
        </w:rPr>
      </w:pPr>
    </w:p>
    <w:p w14:paraId="097F883D" w14:textId="1724D23D" w:rsidR="004235C2" w:rsidRPr="00D71193" w:rsidRDefault="004235C2" w:rsidP="000A6E5A">
      <w:pPr>
        <w:jc w:val="center"/>
        <w:rPr>
          <w:rFonts w:ascii="Calibri" w:hAnsi="Calibri" w:cs="Calibri"/>
          <w:sz w:val="22"/>
        </w:rPr>
      </w:pPr>
    </w:p>
    <w:p w14:paraId="45E9B1FB" w14:textId="3205FE21" w:rsidR="004235C2" w:rsidRDefault="000D12AA" w:rsidP="000A6E5A">
      <w:pPr>
        <w:jc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 wp14:anchorId="2AF3016B" wp14:editId="20630DDD">
            <wp:extent cx="3660925" cy="4095750"/>
            <wp:effectExtent l="0" t="0" r="0" b="0"/>
            <wp:docPr id="1" name="Picture 1" descr="A drawing of a hors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rawing of a hors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141" cy="412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881F" w14:textId="3D675AA7" w:rsidR="00200ED0" w:rsidRDefault="00200ED0">
      <w:pPr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87716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F330E9" w14:textId="7849F161" w:rsidR="00853695" w:rsidRDefault="00853695" w:rsidP="00853695">
          <w:pPr>
            <w:pStyle w:val="TOCHeading"/>
          </w:pPr>
          <w:r>
            <w:t>Inhoudsopgave</w:t>
          </w:r>
        </w:p>
        <w:p w14:paraId="0754E31D" w14:textId="5675F2E2" w:rsidR="00C87B8B" w:rsidRDefault="00853695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5910219" w:history="1">
            <w:r w:rsidR="00C87B8B" w:rsidRPr="00841132">
              <w:rPr>
                <w:rStyle w:val="Hyperlink"/>
                <w:noProof/>
              </w:rPr>
              <w:t>1.</w:t>
            </w:r>
            <w:r w:rsidR="00C87B8B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87B8B" w:rsidRPr="00841132">
              <w:rPr>
                <w:rStyle w:val="Hyperlink"/>
                <w:noProof/>
              </w:rPr>
              <w:t>Intro</w:t>
            </w:r>
            <w:r w:rsidR="00C87B8B">
              <w:rPr>
                <w:noProof/>
                <w:webHidden/>
              </w:rPr>
              <w:tab/>
            </w:r>
            <w:r w:rsidR="00C87B8B">
              <w:rPr>
                <w:noProof/>
                <w:webHidden/>
              </w:rPr>
              <w:fldChar w:fldCharType="begin"/>
            </w:r>
            <w:r w:rsidR="00C87B8B">
              <w:rPr>
                <w:noProof/>
                <w:webHidden/>
              </w:rPr>
              <w:instrText xml:space="preserve"> PAGEREF _Toc65910219 \h </w:instrText>
            </w:r>
            <w:r w:rsidR="00C87B8B">
              <w:rPr>
                <w:noProof/>
                <w:webHidden/>
              </w:rPr>
            </w:r>
            <w:r w:rsidR="00C87B8B">
              <w:rPr>
                <w:noProof/>
                <w:webHidden/>
              </w:rPr>
              <w:fldChar w:fldCharType="separate"/>
            </w:r>
            <w:r w:rsidR="00C87B8B">
              <w:rPr>
                <w:noProof/>
                <w:webHidden/>
              </w:rPr>
              <w:t>1</w:t>
            </w:r>
            <w:r w:rsidR="00C87B8B">
              <w:rPr>
                <w:noProof/>
                <w:webHidden/>
              </w:rPr>
              <w:fldChar w:fldCharType="end"/>
            </w:r>
          </w:hyperlink>
        </w:p>
        <w:p w14:paraId="5E9986AE" w14:textId="4729F2A6" w:rsidR="00C87B8B" w:rsidRDefault="00C87B8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910220" w:history="1">
            <w:r w:rsidRPr="0084113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41132">
              <w:rPr>
                <w:rStyle w:val="Hyperlink"/>
                <w:noProof/>
              </w:rPr>
              <w:t>02 beginnen met 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_Toc65910220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0B56D" w14:textId="35E01445" w:rsidR="00C87B8B" w:rsidRDefault="00C87B8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65910221" w:history="1">
            <w:r w:rsidRPr="0084113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41132">
              <w:rPr>
                <w:rStyle w:val="Hyperlink"/>
                <w:noProof/>
              </w:rPr>
              <w:t>Php formulieren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_Toc65910221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5B610" w14:textId="5BCCE5DF" w:rsidR="00853695" w:rsidRDefault="00853695" w:rsidP="0085369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2C5E824" w14:textId="77777777" w:rsidR="00853695" w:rsidRDefault="00853695" w:rsidP="00853695">
      <w:pPr>
        <w:sectPr w:rsidR="00853695" w:rsidSect="00F55D95">
          <w:footerReference w:type="first" r:id="rId10"/>
          <w:type w:val="continuous"/>
          <w:pgSz w:w="11906" w:h="16838" w:code="9"/>
          <w:pgMar w:top="1418" w:right="1418" w:bottom="1418" w:left="1418" w:header="851" w:footer="709" w:gutter="0"/>
          <w:cols w:space="708"/>
          <w:titlePg/>
          <w:docGrid w:linePitch="360"/>
        </w:sectPr>
      </w:pPr>
    </w:p>
    <w:p w14:paraId="41ACD6BD" w14:textId="22EDCAC0" w:rsidR="003C2F3F" w:rsidRDefault="00FA46D5" w:rsidP="000D12AA">
      <w:pPr>
        <w:pStyle w:val="Heading1"/>
      </w:pPr>
      <w:bookmarkStart w:id="0" w:name="_Toc65910219"/>
      <w:r>
        <w:lastRenderedPageBreak/>
        <w:t>Intro</w:t>
      </w:r>
      <w:bookmarkEnd w:id="0"/>
    </w:p>
    <w:p w14:paraId="664D2B42" w14:textId="39A61BE7" w:rsidR="00FA46D5" w:rsidRDefault="00FA46D5" w:rsidP="00FA46D5">
      <w:r>
        <w:t>Alle bestanden van programmeren4 zullen op onderstaande repo op Bitbucket staan.</w:t>
      </w:r>
    </w:p>
    <w:p w14:paraId="348937EC" w14:textId="0D0EE387" w:rsidR="00FA46D5" w:rsidRPr="00FA46D5" w:rsidRDefault="004C5BC1" w:rsidP="00FA46D5">
      <w:hyperlink r:id="rId11" w:history="1">
        <w:r w:rsidR="006513AD" w:rsidRPr="006513AD">
          <w:rPr>
            <w:rStyle w:val="Hyperlink"/>
          </w:rPr>
          <w:t>https://bitbucket.org/TimJanssens/2021pro4timjanssens/src/master/</w:t>
        </w:r>
      </w:hyperlink>
    </w:p>
    <w:p w14:paraId="77CAC080" w14:textId="3847EDE1" w:rsidR="00FA46D5" w:rsidRDefault="00FA46D5" w:rsidP="00FA46D5"/>
    <w:p w14:paraId="3A7DAE06" w14:textId="46A70D74" w:rsidR="00FA46D5" w:rsidRDefault="00C87B8B" w:rsidP="00FA46D5">
      <w:pPr>
        <w:pStyle w:val="Heading1"/>
      </w:pPr>
      <w:bookmarkStart w:id="1" w:name="_Toc65910220"/>
      <w:r>
        <w:t>B</w:t>
      </w:r>
      <w:r w:rsidR="00FA46D5">
        <w:t>eginnen met PHP</w:t>
      </w:r>
      <w:bookmarkEnd w:id="1"/>
    </w:p>
    <w:p w14:paraId="4C1543DF" w14:textId="08A1EE83" w:rsidR="00FA46D5" w:rsidRDefault="004C5BC1" w:rsidP="00FA46D5">
      <w:hyperlink r:id="rId12" w:history="1">
        <w:r w:rsidR="006513AD" w:rsidRPr="006513AD">
          <w:rPr>
            <w:rStyle w:val="Hyperlink"/>
          </w:rPr>
          <w:t>https://bitbucket.org/TimJanssens/2021pro4timjanssens/src/master/public_html/les2/</w:t>
        </w:r>
      </w:hyperlink>
    </w:p>
    <w:p w14:paraId="1422B62D" w14:textId="4747CD63" w:rsidR="00BA3819" w:rsidRDefault="00BA3819" w:rsidP="00BA3819">
      <w:pPr>
        <w:pStyle w:val="Heading1"/>
      </w:pPr>
      <w:bookmarkStart w:id="2" w:name="_Toc65910221"/>
      <w:r>
        <w:t>Php formulieren</w:t>
      </w:r>
      <w:bookmarkEnd w:id="2"/>
    </w:p>
    <w:p w14:paraId="289F38D7" w14:textId="323B3F4E" w:rsidR="006513AD" w:rsidRPr="006513AD" w:rsidRDefault="004C5BC1" w:rsidP="006513AD">
      <w:hyperlink r:id="rId13" w:history="1">
        <w:r w:rsidR="006513AD" w:rsidRPr="006513AD">
          <w:rPr>
            <w:rStyle w:val="Hyperlink"/>
          </w:rPr>
          <w:t>https://bitbucket.org/TimJanssens/2021pro4timjanssens/src/master/public_html/php_formulieren/</w:t>
        </w:r>
      </w:hyperlink>
    </w:p>
    <w:sectPr w:rsidR="006513AD" w:rsidRPr="006513AD" w:rsidSect="00853695">
      <w:footerReference w:type="default" r:id="rId14"/>
      <w:footerReference w:type="first" r:id="rId15"/>
      <w:pgSz w:w="11906" w:h="16838" w:code="9"/>
      <w:pgMar w:top="1418" w:right="1418" w:bottom="1418" w:left="1418" w:header="851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A2449" w14:textId="77777777" w:rsidR="004C5BC1" w:rsidRDefault="004C5BC1">
      <w:r>
        <w:separator/>
      </w:r>
    </w:p>
  </w:endnote>
  <w:endnote w:type="continuationSeparator" w:id="0">
    <w:p w14:paraId="4BE22FB6" w14:textId="77777777" w:rsidR="004C5BC1" w:rsidRDefault="004C5B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C11C18" w14:textId="1EFEBB70" w:rsidR="00742588" w:rsidRDefault="00742588">
    <w:pPr>
      <w:pStyle w:val="Footer"/>
    </w:pPr>
    <w:r>
      <w:ptab w:relativeTo="margin" w:alignment="center" w:leader="none"/>
    </w:r>
    <w:r>
      <w:t>Tim Janssens</w:t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DC0C05" w14:textId="77777777" w:rsidR="00742588" w:rsidRDefault="00742588">
    <w:pPr>
      <w:pStyle w:val="Footer"/>
      <w:jc w:val="right"/>
    </w:pPr>
    <w:r>
      <w:t xml:space="preserve">Pagina </w:t>
    </w:r>
    <w:sdt>
      <w:sdtPr>
        <w:id w:val="157384300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11C5DDFB" w14:textId="77777777" w:rsidR="00742588" w:rsidRDefault="007425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9815897"/>
      <w:docPartObj>
        <w:docPartGallery w:val="Page Numbers (Bottom of Page)"/>
        <w:docPartUnique/>
      </w:docPartObj>
    </w:sdtPr>
    <w:sdtEndPr/>
    <w:sdtContent>
      <w:p w14:paraId="4E2B6F80" w14:textId="2E933D24" w:rsidR="00742588" w:rsidRDefault="00742588">
        <w:pPr>
          <w:pStyle w:val="Footer"/>
          <w:jc w:val="right"/>
        </w:pPr>
        <w:r>
          <w:t xml:space="preserve">Pagnia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63FE9C" w14:textId="77777777" w:rsidR="00742588" w:rsidRDefault="007425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405C8" w14:textId="77777777" w:rsidR="004C5BC1" w:rsidRDefault="004C5BC1">
      <w:r>
        <w:separator/>
      </w:r>
    </w:p>
  </w:footnote>
  <w:footnote w:type="continuationSeparator" w:id="0">
    <w:p w14:paraId="271AA71C" w14:textId="77777777" w:rsidR="004C5BC1" w:rsidRDefault="004C5B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A6FDD"/>
    <w:multiLevelType w:val="hybridMultilevel"/>
    <w:tmpl w:val="95A8B30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B2CED"/>
    <w:multiLevelType w:val="hybridMultilevel"/>
    <w:tmpl w:val="9892A4B2"/>
    <w:lvl w:ilvl="0" w:tplc="0413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8147BC"/>
    <w:multiLevelType w:val="hybridMultilevel"/>
    <w:tmpl w:val="ED5A1884"/>
    <w:lvl w:ilvl="0" w:tplc="F280DCD4">
      <w:start w:val="1"/>
      <w:numFmt w:val="upperRoman"/>
      <w:pStyle w:val="Heading3"/>
      <w:lvlText w:val="%1."/>
      <w:lvlJc w:val="righ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E6890"/>
    <w:multiLevelType w:val="hybridMultilevel"/>
    <w:tmpl w:val="31FAC38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0E07F9C">
      <w:start w:val="1"/>
      <w:numFmt w:val="lowerLetter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41721B84">
      <w:start w:val="1"/>
      <w:numFmt w:val="decimal"/>
      <w:lvlText w:val="%4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FCC68E7"/>
    <w:multiLevelType w:val="hybridMultilevel"/>
    <w:tmpl w:val="B4489CC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7E407A"/>
    <w:multiLevelType w:val="hybridMultilevel"/>
    <w:tmpl w:val="00D8C2BC"/>
    <w:lvl w:ilvl="0" w:tplc="956CD834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E5503"/>
    <w:multiLevelType w:val="hybridMultilevel"/>
    <w:tmpl w:val="E626D7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044BBB"/>
    <w:multiLevelType w:val="hybridMultilevel"/>
    <w:tmpl w:val="0518A32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3251D38"/>
    <w:multiLevelType w:val="hybridMultilevel"/>
    <w:tmpl w:val="83F4A09A"/>
    <w:lvl w:ilvl="0" w:tplc="4E1AAC6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ahoma" w:eastAsia="Times New Roman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9" w15:restartNumberingAfterBreak="0">
    <w:nsid w:val="496D2BAC"/>
    <w:multiLevelType w:val="hybridMultilevel"/>
    <w:tmpl w:val="95A8B30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DC3C95"/>
    <w:multiLevelType w:val="hybridMultilevel"/>
    <w:tmpl w:val="0F1CFC4C"/>
    <w:lvl w:ilvl="0" w:tplc="82962D0E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B01686"/>
    <w:multiLevelType w:val="hybridMultilevel"/>
    <w:tmpl w:val="54B2AC56"/>
    <w:lvl w:ilvl="0" w:tplc="F726F366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5E524D"/>
    <w:multiLevelType w:val="hybridMultilevel"/>
    <w:tmpl w:val="E1F05D4C"/>
    <w:lvl w:ilvl="0" w:tplc="49CA4984">
      <w:start w:val="5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3" w15:restartNumberingAfterBreak="0">
    <w:nsid w:val="6ACB3BE5"/>
    <w:multiLevelType w:val="hybridMultilevel"/>
    <w:tmpl w:val="09E60EC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78C76C9"/>
    <w:multiLevelType w:val="hybridMultilevel"/>
    <w:tmpl w:val="95A8B30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13"/>
  </w:num>
  <w:num w:numId="6">
    <w:abstractNumId w:val="12"/>
  </w:num>
  <w:num w:numId="7">
    <w:abstractNumId w:val="5"/>
  </w:num>
  <w:num w:numId="8">
    <w:abstractNumId w:val="4"/>
  </w:num>
  <w:num w:numId="9">
    <w:abstractNumId w:val="0"/>
  </w:num>
  <w:num w:numId="10">
    <w:abstractNumId w:val="9"/>
  </w:num>
  <w:num w:numId="11">
    <w:abstractNumId w:val="14"/>
  </w:num>
  <w:num w:numId="12">
    <w:abstractNumId w:val="10"/>
  </w:num>
  <w:num w:numId="13">
    <w:abstractNumId w:val="11"/>
  </w:num>
  <w:num w:numId="14">
    <w:abstractNumId w:val="2"/>
  </w:num>
  <w:num w:numId="15">
    <w:abstractNumId w:val="11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</w:num>
  <w:num w:numId="21">
    <w:abstractNumId w:val="10"/>
  </w:num>
  <w:num w:numId="22">
    <w:abstractNumId w:val="10"/>
  </w:num>
  <w:num w:numId="23">
    <w:abstractNumId w:val="11"/>
    <w:lvlOverride w:ilvl="0">
      <w:startOverride w:val="1"/>
    </w:lvlOverride>
  </w:num>
  <w:num w:numId="24">
    <w:abstractNumId w:val="11"/>
    <w:lvlOverride w:ilvl="0">
      <w:startOverride w:val="1"/>
    </w:lvlOverride>
  </w:num>
  <w:num w:numId="25">
    <w:abstractNumId w:val="11"/>
    <w:lvlOverride w:ilvl="0">
      <w:startOverride w:val="1"/>
    </w:lvlOverride>
  </w:num>
  <w:num w:numId="26">
    <w:abstractNumId w:val="11"/>
    <w:lvlOverride w:ilvl="0">
      <w:startOverride w:val="1"/>
    </w:lvlOverride>
  </w:num>
  <w:num w:numId="27">
    <w:abstractNumId w:val="1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F24"/>
    <w:rsid w:val="000160A2"/>
    <w:rsid w:val="000375FE"/>
    <w:rsid w:val="00045D3A"/>
    <w:rsid w:val="00046EC3"/>
    <w:rsid w:val="000564A8"/>
    <w:rsid w:val="000565E2"/>
    <w:rsid w:val="00060342"/>
    <w:rsid w:val="000749EA"/>
    <w:rsid w:val="00081BEC"/>
    <w:rsid w:val="0008462B"/>
    <w:rsid w:val="00084C16"/>
    <w:rsid w:val="000934CE"/>
    <w:rsid w:val="00096510"/>
    <w:rsid w:val="00096F24"/>
    <w:rsid w:val="000A1CA6"/>
    <w:rsid w:val="000A21D6"/>
    <w:rsid w:val="000A3B98"/>
    <w:rsid w:val="000A6E5A"/>
    <w:rsid w:val="000B1266"/>
    <w:rsid w:val="000B63B5"/>
    <w:rsid w:val="000C0052"/>
    <w:rsid w:val="000C094F"/>
    <w:rsid w:val="000D12AA"/>
    <w:rsid w:val="000D278A"/>
    <w:rsid w:val="000D40DC"/>
    <w:rsid w:val="000D79D4"/>
    <w:rsid w:val="001001B8"/>
    <w:rsid w:val="00101918"/>
    <w:rsid w:val="00121B2F"/>
    <w:rsid w:val="00136550"/>
    <w:rsid w:val="0014766C"/>
    <w:rsid w:val="0015028D"/>
    <w:rsid w:val="00151BFA"/>
    <w:rsid w:val="0015424E"/>
    <w:rsid w:val="00155C81"/>
    <w:rsid w:val="00166BFA"/>
    <w:rsid w:val="001719FD"/>
    <w:rsid w:val="00171C28"/>
    <w:rsid w:val="00185DC2"/>
    <w:rsid w:val="001A7448"/>
    <w:rsid w:val="001B4E74"/>
    <w:rsid w:val="001C10A2"/>
    <w:rsid w:val="001E5241"/>
    <w:rsid w:val="00200ED0"/>
    <w:rsid w:val="002068ED"/>
    <w:rsid w:val="00222A0A"/>
    <w:rsid w:val="002235E8"/>
    <w:rsid w:val="00223C47"/>
    <w:rsid w:val="00280280"/>
    <w:rsid w:val="002808D7"/>
    <w:rsid w:val="002B5869"/>
    <w:rsid w:val="002B59CF"/>
    <w:rsid w:val="002C2F24"/>
    <w:rsid w:val="002C3DA2"/>
    <w:rsid w:val="002E5A12"/>
    <w:rsid w:val="00303B6B"/>
    <w:rsid w:val="00317493"/>
    <w:rsid w:val="00322F9D"/>
    <w:rsid w:val="00324AA8"/>
    <w:rsid w:val="00351FF9"/>
    <w:rsid w:val="003522C7"/>
    <w:rsid w:val="00361E35"/>
    <w:rsid w:val="00371342"/>
    <w:rsid w:val="00371F8F"/>
    <w:rsid w:val="00372436"/>
    <w:rsid w:val="00376553"/>
    <w:rsid w:val="00376E3A"/>
    <w:rsid w:val="00381EA7"/>
    <w:rsid w:val="003A1D92"/>
    <w:rsid w:val="003C2F3F"/>
    <w:rsid w:val="003C67DA"/>
    <w:rsid w:val="003C753D"/>
    <w:rsid w:val="003E4187"/>
    <w:rsid w:val="003E43F6"/>
    <w:rsid w:val="003F020F"/>
    <w:rsid w:val="003F092A"/>
    <w:rsid w:val="003F1592"/>
    <w:rsid w:val="004102D4"/>
    <w:rsid w:val="00414257"/>
    <w:rsid w:val="004235C2"/>
    <w:rsid w:val="00430D85"/>
    <w:rsid w:val="00442DCD"/>
    <w:rsid w:val="0044433E"/>
    <w:rsid w:val="00444E84"/>
    <w:rsid w:val="00451ABD"/>
    <w:rsid w:val="0045360E"/>
    <w:rsid w:val="004574EF"/>
    <w:rsid w:val="00466641"/>
    <w:rsid w:val="00480230"/>
    <w:rsid w:val="00482870"/>
    <w:rsid w:val="00485559"/>
    <w:rsid w:val="004A009C"/>
    <w:rsid w:val="004A1C6F"/>
    <w:rsid w:val="004C1144"/>
    <w:rsid w:val="004C5BC1"/>
    <w:rsid w:val="004E0C32"/>
    <w:rsid w:val="004F29CB"/>
    <w:rsid w:val="004F4184"/>
    <w:rsid w:val="005029B9"/>
    <w:rsid w:val="005058EB"/>
    <w:rsid w:val="00531AF0"/>
    <w:rsid w:val="005370AC"/>
    <w:rsid w:val="005453D6"/>
    <w:rsid w:val="00546EBC"/>
    <w:rsid w:val="00547281"/>
    <w:rsid w:val="00556C87"/>
    <w:rsid w:val="00560FD2"/>
    <w:rsid w:val="00572F21"/>
    <w:rsid w:val="00573C14"/>
    <w:rsid w:val="0058675A"/>
    <w:rsid w:val="00593D8C"/>
    <w:rsid w:val="005C2309"/>
    <w:rsid w:val="005C3CDA"/>
    <w:rsid w:val="005E181A"/>
    <w:rsid w:val="005E4342"/>
    <w:rsid w:val="005F07BA"/>
    <w:rsid w:val="005F127D"/>
    <w:rsid w:val="00604E98"/>
    <w:rsid w:val="00617C14"/>
    <w:rsid w:val="00635178"/>
    <w:rsid w:val="006377C7"/>
    <w:rsid w:val="006420AD"/>
    <w:rsid w:val="0064211C"/>
    <w:rsid w:val="006513AD"/>
    <w:rsid w:val="00652D86"/>
    <w:rsid w:val="006563E2"/>
    <w:rsid w:val="0065677C"/>
    <w:rsid w:val="00676DE8"/>
    <w:rsid w:val="00685495"/>
    <w:rsid w:val="006945A5"/>
    <w:rsid w:val="00694F47"/>
    <w:rsid w:val="006A0C64"/>
    <w:rsid w:val="006B2794"/>
    <w:rsid w:val="006B5D1B"/>
    <w:rsid w:val="006C4258"/>
    <w:rsid w:val="006E20DC"/>
    <w:rsid w:val="0070508E"/>
    <w:rsid w:val="0071068A"/>
    <w:rsid w:val="00715196"/>
    <w:rsid w:val="00721163"/>
    <w:rsid w:val="00724AD1"/>
    <w:rsid w:val="00742588"/>
    <w:rsid w:val="007437A2"/>
    <w:rsid w:val="0075269E"/>
    <w:rsid w:val="0075275E"/>
    <w:rsid w:val="00757FCA"/>
    <w:rsid w:val="00766261"/>
    <w:rsid w:val="00767E63"/>
    <w:rsid w:val="00775496"/>
    <w:rsid w:val="007851A7"/>
    <w:rsid w:val="007C484A"/>
    <w:rsid w:val="007E43C1"/>
    <w:rsid w:val="007F1334"/>
    <w:rsid w:val="007F23A8"/>
    <w:rsid w:val="007F7A9D"/>
    <w:rsid w:val="00807C5C"/>
    <w:rsid w:val="008132BF"/>
    <w:rsid w:val="0081572F"/>
    <w:rsid w:val="00823411"/>
    <w:rsid w:val="00833D5C"/>
    <w:rsid w:val="008343C5"/>
    <w:rsid w:val="00837C17"/>
    <w:rsid w:val="00853695"/>
    <w:rsid w:val="00853C99"/>
    <w:rsid w:val="00862F2A"/>
    <w:rsid w:val="00872EC2"/>
    <w:rsid w:val="008752BD"/>
    <w:rsid w:val="0087784D"/>
    <w:rsid w:val="008904F1"/>
    <w:rsid w:val="00890705"/>
    <w:rsid w:val="008A2670"/>
    <w:rsid w:val="008B163F"/>
    <w:rsid w:val="008D2922"/>
    <w:rsid w:val="008D7D04"/>
    <w:rsid w:val="008E1A59"/>
    <w:rsid w:val="008E446C"/>
    <w:rsid w:val="008E4D45"/>
    <w:rsid w:val="009023E2"/>
    <w:rsid w:val="00915147"/>
    <w:rsid w:val="00922E19"/>
    <w:rsid w:val="009249C6"/>
    <w:rsid w:val="00925378"/>
    <w:rsid w:val="009337F1"/>
    <w:rsid w:val="0093710F"/>
    <w:rsid w:val="009429B8"/>
    <w:rsid w:val="00955F16"/>
    <w:rsid w:val="00955FCF"/>
    <w:rsid w:val="009566C8"/>
    <w:rsid w:val="009671B5"/>
    <w:rsid w:val="00976B89"/>
    <w:rsid w:val="00981C13"/>
    <w:rsid w:val="00982614"/>
    <w:rsid w:val="00991EB1"/>
    <w:rsid w:val="009927B2"/>
    <w:rsid w:val="009A11D9"/>
    <w:rsid w:val="009B6A1C"/>
    <w:rsid w:val="009D15B1"/>
    <w:rsid w:val="009E1874"/>
    <w:rsid w:val="009E75C7"/>
    <w:rsid w:val="009F07DC"/>
    <w:rsid w:val="009F5E40"/>
    <w:rsid w:val="00A15033"/>
    <w:rsid w:val="00A247F7"/>
    <w:rsid w:val="00A30142"/>
    <w:rsid w:val="00A356B5"/>
    <w:rsid w:val="00A367B9"/>
    <w:rsid w:val="00A36D25"/>
    <w:rsid w:val="00A44FEE"/>
    <w:rsid w:val="00A5673D"/>
    <w:rsid w:val="00A61C58"/>
    <w:rsid w:val="00A628CD"/>
    <w:rsid w:val="00A639A0"/>
    <w:rsid w:val="00A66610"/>
    <w:rsid w:val="00A716EE"/>
    <w:rsid w:val="00A76A4C"/>
    <w:rsid w:val="00AB1AC8"/>
    <w:rsid w:val="00AB3E93"/>
    <w:rsid w:val="00AB7286"/>
    <w:rsid w:val="00AC0AA4"/>
    <w:rsid w:val="00AD5516"/>
    <w:rsid w:val="00AF22C5"/>
    <w:rsid w:val="00AF4FE9"/>
    <w:rsid w:val="00B0362D"/>
    <w:rsid w:val="00B108B3"/>
    <w:rsid w:val="00B12A3F"/>
    <w:rsid w:val="00B35FF5"/>
    <w:rsid w:val="00B41F99"/>
    <w:rsid w:val="00B56EA3"/>
    <w:rsid w:val="00B77978"/>
    <w:rsid w:val="00B815F1"/>
    <w:rsid w:val="00B84F2D"/>
    <w:rsid w:val="00B8773C"/>
    <w:rsid w:val="00B9615C"/>
    <w:rsid w:val="00BA3819"/>
    <w:rsid w:val="00BA4DE8"/>
    <w:rsid w:val="00BB31B0"/>
    <w:rsid w:val="00BB34C1"/>
    <w:rsid w:val="00BF2985"/>
    <w:rsid w:val="00C04A4E"/>
    <w:rsid w:val="00C07BB2"/>
    <w:rsid w:val="00C3067D"/>
    <w:rsid w:val="00C3251E"/>
    <w:rsid w:val="00C36E9E"/>
    <w:rsid w:val="00C37BFE"/>
    <w:rsid w:val="00C50A0B"/>
    <w:rsid w:val="00C51A26"/>
    <w:rsid w:val="00C60206"/>
    <w:rsid w:val="00C64E2C"/>
    <w:rsid w:val="00C6548E"/>
    <w:rsid w:val="00C82B45"/>
    <w:rsid w:val="00C82E2F"/>
    <w:rsid w:val="00C87B8B"/>
    <w:rsid w:val="00C92BCA"/>
    <w:rsid w:val="00CA05A2"/>
    <w:rsid w:val="00CC26F6"/>
    <w:rsid w:val="00CC4842"/>
    <w:rsid w:val="00CC578A"/>
    <w:rsid w:val="00CC6502"/>
    <w:rsid w:val="00CC72F9"/>
    <w:rsid w:val="00CD5BAC"/>
    <w:rsid w:val="00CE7BF6"/>
    <w:rsid w:val="00CE7D57"/>
    <w:rsid w:val="00CF1802"/>
    <w:rsid w:val="00CF1A0C"/>
    <w:rsid w:val="00CF4926"/>
    <w:rsid w:val="00CF5D0A"/>
    <w:rsid w:val="00D20414"/>
    <w:rsid w:val="00D2699A"/>
    <w:rsid w:val="00D26D41"/>
    <w:rsid w:val="00D32724"/>
    <w:rsid w:val="00D3325E"/>
    <w:rsid w:val="00D373E1"/>
    <w:rsid w:val="00D41F91"/>
    <w:rsid w:val="00D71193"/>
    <w:rsid w:val="00D7767F"/>
    <w:rsid w:val="00D77A55"/>
    <w:rsid w:val="00D807DA"/>
    <w:rsid w:val="00D84FAA"/>
    <w:rsid w:val="00D956D6"/>
    <w:rsid w:val="00DA7CD3"/>
    <w:rsid w:val="00DA7E20"/>
    <w:rsid w:val="00DB6462"/>
    <w:rsid w:val="00DC3C46"/>
    <w:rsid w:val="00DD26BC"/>
    <w:rsid w:val="00DD48F0"/>
    <w:rsid w:val="00DE0C6D"/>
    <w:rsid w:val="00DE4040"/>
    <w:rsid w:val="00E004C8"/>
    <w:rsid w:val="00E14F67"/>
    <w:rsid w:val="00E17E04"/>
    <w:rsid w:val="00E17E1B"/>
    <w:rsid w:val="00E33CE3"/>
    <w:rsid w:val="00E33EE8"/>
    <w:rsid w:val="00E41C1E"/>
    <w:rsid w:val="00E424B4"/>
    <w:rsid w:val="00E43AA9"/>
    <w:rsid w:val="00E538A3"/>
    <w:rsid w:val="00E54068"/>
    <w:rsid w:val="00E5725B"/>
    <w:rsid w:val="00E64A97"/>
    <w:rsid w:val="00E92FFC"/>
    <w:rsid w:val="00E939DF"/>
    <w:rsid w:val="00E9749B"/>
    <w:rsid w:val="00EC3AFF"/>
    <w:rsid w:val="00ED3D87"/>
    <w:rsid w:val="00EE6055"/>
    <w:rsid w:val="00F05B83"/>
    <w:rsid w:val="00F14EAE"/>
    <w:rsid w:val="00F35F76"/>
    <w:rsid w:val="00F36B4A"/>
    <w:rsid w:val="00F55D95"/>
    <w:rsid w:val="00F576EE"/>
    <w:rsid w:val="00F71C31"/>
    <w:rsid w:val="00F80F80"/>
    <w:rsid w:val="00F84921"/>
    <w:rsid w:val="00F95459"/>
    <w:rsid w:val="00F95932"/>
    <w:rsid w:val="00FA46D5"/>
    <w:rsid w:val="00FA4F53"/>
    <w:rsid w:val="00FC5C5F"/>
    <w:rsid w:val="00FC6957"/>
    <w:rsid w:val="00FC6B90"/>
    <w:rsid w:val="00FC6EC4"/>
    <w:rsid w:val="00FD3C00"/>
    <w:rsid w:val="00FD6D51"/>
    <w:rsid w:val="00FF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474219F3"/>
  <w15:chartTrackingRefBased/>
  <w15:docId w15:val="{DBE304D1-3B80-4801-BB8C-14CEE6BE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nl-NL" w:eastAsia="nl-NL"/>
    </w:rPr>
  </w:style>
  <w:style w:type="paragraph" w:styleId="Heading1">
    <w:name w:val="heading 1"/>
    <w:basedOn w:val="Normal"/>
    <w:next w:val="Normal"/>
    <w:autoRedefine/>
    <w:qFormat/>
    <w:rsid w:val="00853695"/>
    <w:pPr>
      <w:keepNext/>
      <w:numPr>
        <w:numId w:val="12"/>
      </w:numPr>
      <w:spacing w:before="240" w:after="60"/>
      <w:ind w:left="284" w:firstLine="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3C2F3F"/>
    <w:pPr>
      <w:keepNext/>
      <w:numPr>
        <w:numId w:val="13"/>
      </w:numPr>
      <w:spacing w:after="240"/>
      <w:outlineLvl w:val="1"/>
    </w:pPr>
    <w:rPr>
      <w:rFonts w:ascii="Arial" w:hAnsi="Arial" w:cs="Arial"/>
      <w:b/>
      <w:bCs/>
      <w:szCs w:val="40"/>
    </w:rPr>
  </w:style>
  <w:style w:type="paragraph" w:styleId="Heading3">
    <w:name w:val="heading 3"/>
    <w:basedOn w:val="Normal"/>
    <w:next w:val="Normal"/>
    <w:autoRedefine/>
    <w:qFormat/>
    <w:rsid w:val="00D41F91"/>
    <w:pPr>
      <w:keepNext/>
      <w:numPr>
        <w:numId w:val="14"/>
      </w:numPr>
      <w:spacing w:before="120" w:after="120"/>
      <w:ind w:firstLine="131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outlineLvl w:val="3"/>
    </w:pPr>
    <w:rPr>
      <w:rFonts w:ascii="Arial" w:hAnsi="Arial" w:cs="Arial"/>
      <w:b/>
      <w:bCs/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Level1">
    <w:name w:val="Level 1"/>
    <w:basedOn w:val="Normal"/>
    <w:pPr>
      <w:widowControl w:val="0"/>
      <w:autoSpaceDE w:val="0"/>
      <w:autoSpaceDN w:val="0"/>
      <w:adjustRightInd w:val="0"/>
      <w:ind w:left="720" w:hanging="720"/>
    </w:pPr>
    <w:rPr>
      <w:rFonts w:ascii="Lucida Console" w:hAnsi="Lucida Console"/>
      <w:sz w:val="20"/>
      <w:lang w:val="en-US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rsid w:val="000D7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7E1B"/>
    <w:pPr>
      <w:ind w:left="708"/>
    </w:pPr>
  </w:style>
  <w:style w:type="paragraph" w:styleId="BodyTextIndent">
    <w:name w:val="Body Text Indent"/>
    <w:basedOn w:val="Normal"/>
    <w:link w:val="BodyTextIndentChar"/>
    <w:rsid w:val="00E17E1B"/>
    <w:pPr>
      <w:spacing w:line="360" w:lineRule="auto"/>
      <w:ind w:left="709"/>
    </w:pPr>
    <w:rPr>
      <w:rFonts w:ascii="Tahoma" w:hAnsi="Tahoma" w:cs="Tahoma"/>
      <w:sz w:val="22"/>
      <w:lang w:val="nl-BE"/>
    </w:rPr>
  </w:style>
  <w:style w:type="character" w:customStyle="1" w:styleId="BodyTextIndentChar">
    <w:name w:val="Body Text Indent Char"/>
    <w:link w:val="BodyTextIndent"/>
    <w:rsid w:val="00E17E1B"/>
    <w:rPr>
      <w:rFonts w:ascii="Tahoma" w:hAnsi="Tahoma" w:cs="Tahoma"/>
      <w:sz w:val="22"/>
      <w:szCs w:val="24"/>
      <w:lang w:eastAsia="nl-NL"/>
    </w:rPr>
  </w:style>
  <w:style w:type="paragraph" w:styleId="BodyText">
    <w:name w:val="Body Text"/>
    <w:basedOn w:val="Normal"/>
    <w:link w:val="BodyTextChar"/>
    <w:unhideWhenUsed/>
    <w:rsid w:val="00E17E1B"/>
    <w:pPr>
      <w:spacing w:after="120"/>
    </w:pPr>
  </w:style>
  <w:style w:type="character" w:customStyle="1" w:styleId="BodyTextChar">
    <w:name w:val="Body Text Char"/>
    <w:link w:val="BodyText"/>
    <w:rsid w:val="00E17E1B"/>
    <w:rPr>
      <w:sz w:val="24"/>
      <w:szCs w:val="24"/>
      <w:lang w:val="nl-NL" w:eastAsia="nl-NL"/>
    </w:rPr>
  </w:style>
  <w:style w:type="paragraph" w:customStyle="1" w:styleId="StyleBefore5ptAfter5pt">
    <w:name w:val="Style Before:  5 pt After:  5 pt"/>
    <w:basedOn w:val="Normal"/>
    <w:rsid w:val="00F95459"/>
    <w:rPr>
      <w:szCs w:val="20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31AF0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TOC1">
    <w:name w:val="toc 1"/>
    <w:basedOn w:val="Normal"/>
    <w:next w:val="Normal"/>
    <w:autoRedefine/>
    <w:uiPriority w:val="39"/>
    <w:rsid w:val="00853695"/>
    <w:pPr>
      <w:tabs>
        <w:tab w:val="left" w:pos="480"/>
        <w:tab w:val="right" w:leader="dot" w:pos="9060"/>
      </w:tabs>
      <w:spacing w:after="80"/>
    </w:pPr>
  </w:style>
  <w:style w:type="paragraph" w:styleId="TOC2">
    <w:name w:val="toc 2"/>
    <w:basedOn w:val="Normal"/>
    <w:next w:val="Normal"/>
    <w:autoRedefine/>
    <w:uiPriority w:val="39"/>
    <w:rsid w:val="00531AF0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853695"/>
    <w:pPr>
      <w:tabs>
        <w:tab w:val="left" w:pos="1134"/>
        <w:tab w:val="right" w:leader="dot" w:pos="9060"/>
      </w:tabs>
      <w:spacing w:after="60"/>
      <w:ind w:left="482"/>
    </w:pPr>
  </w:style>
  <w:style w:type="character" w:customStyle="1" w:styleId="FooterChar">
    <w:name w:val="Footer Char"/>
    <w:basedOn w:val="DefaultParagraphFont"/>
    <w:link w:val="Footer"/>
    <w:uiPriority w:val="99"/>
    <w:rsid w:val="00853695"/>
    <w:rPr>
      <w:sz w:val="24"/>
      <w:szCs w:val="24"/>
      <w:lang w:val="nl-NL" w:eastAsia="nl-NL"/>
    </w:rPr>
  </w:style>
  <w:style w:type="paragraph" w:styleId="EndnoteText">
    <w:name w:val="endnote text"/>
    <w:basedOn w:val="Normal"/>
    <w:link w:val="EndnoteTextChar"/>
    <w:rsid w:val="00D41F9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D41F91"/>
    <w:rPr>
      <w:lang w:val="nl-NL" w:eastAsia="nl-NL"/>
    </w:rPr>
  </w:style>
  <w:style w:type="character" w:styleId="EndnoteReference">
    <w:name w:val="endnote reference"/>
    <w:basedOn w:val="DefaultParagraphFont"/>
    <w:rsid w:val="00D41F91"/>
    <w:rPr>
      <w:vertAlign w:val="superscript"/>
    </w:rPr>
  </w:style>
  <w:style w:type="paragraph" w:styleId="BalloonText">
    <w:name w:val="Balloon Text"/>
    <w:basedOn w:val="Normal"/>
    <w:link w:val="BalloonTextChar"/>
    <w:rsid w:val="0037243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372436"/>
    <w:rPr>
      <w:rFonts w:ascii="Segoe UI" w:hAnsi="Segoe UI" w:cs="Segoe UI"/>
      <w:sz w:val="18"/>
      <w:szCs w:val="18"/>
      <w:lang w:val="nl-NL" w:eastAsia="nl-NL"/>
    </w:rPr>
  </w:style>
  <w:style w:type="character" w:styleId="UnresolvedMention">
    <w:name w:val="Unresolved Mention"/>
    <w:basedOn w:val="DefaultParagraphFont"/>
    <w:uiPriority w:val="99"/>
    <w:semiHidden/>
    <w:unhideWhenUsed/>
    <w:rsid w:val="00D711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8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hyperlink" Target="https://bitbucket.org/TimJanssens/2021pro4timjanssens/src/master/public_html/php_formuliere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bucket.org/TimJanssens/2021pro4timjanssens/src/master/public_html/les2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bucket.org/TimJanssens/2021pro4timjanssens/src/master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A:\jaarplan%2020030915%20mar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1EC13-F244-44D4-9336-2E06FE360A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jaarplan 20030915 mar</Template>
  <TotalTime>10</TotalTime>
  <Pages>3</Pages>
  <Words>196</Words>
  <Characters>1079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CVO antwerpen-zuid</vt:lpstr>
      <vt:lpstr>CVO antwerpen-zuid</vt:lpstr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CVO antwerpen-zuid</dc:title>
  <dc:subject/>
  <dc:creator>jcools</dc:creator>
  <cp:keywords/>
  <dc:description/>
  <cp:lastModifiedBy>Tim Janssens</cp:lastModifiedBy>
  <cp:revision>8</cp:revision>
  <dcterms:created xsi:type="dcterms:W3CDTF">2021-02-14T06:39:00Z</dcterms:created>
  <dcterms:modified xsi:type="dcterms:W3CDTF">2021-03-06T07:03:00Z</dcterms:modified>
</cp:coreProperties>
</file>